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C5" w:rsidRDefault="00DC74C5" w:rsidP="004F080C">
      <w:pPr>
        <w:pStyle w:val="Ttulo4"/>
        <w:ind w:left="0"/>
        <w:jc w:val="center"/>
        <w:rPr>
          <w:rFonts w:ascii="Arial" w:hAnsi="Arial" w:cs="Arial"/>
          <w:sz w:val="48"/>
        </w:rPr>
      </w:pPr>
    </w:p>
    <w:p w:rsidR="00DC74C5" w:rsidRDefault="004F080C" w:rsidP="004F080C">
      <w:pPr>
        <w:pStyle w:val="Ttulo4"/>
        <w:ind w:left="0"/>
        <w:jc w:val="center"/>
        <w:rPr>
          <w:rFonts w:ascii="Arial" w:hAnsi="Arial" w:cs="Arial"/>
          <w:sz w:val="48"/>
        </w:rPr>
      </w:pPr>
      <w:r w:rsidRPr="0063548B">
        <w:rPr>
          <w:rFonts w:ascii="Arial" w:hAnsi="Arial" w:cs="Arial"/>
          <w:sz w:val="48"/>
        </w:rPr>
        <w:t xml:space="preserve">INSTITUTO TECNOLÓGICO </w:t>
      </w:r>
    </w:p>
    <w:p w:rsidR="004F080C" w:rsidRPr="0063548B" w:rsidRDefault="004F080C" w:rsidP="004F080C">
      <w:pPr>
        <w:pStyle w:val="Ttulo4"/>
        <w:ind w:left="0"/>
        <w:jc w:val="center"/>
        <w:rPr>
          <w:rFonts w:ascii="Arial" w:hAnsi="Arial" w:cs="Arial"/>
          <w:sz w:val="48"/>
        </w:rPr>
      </w:pPr>
      <w:r w:rsidRPr="0063548B">
        <w:rPr>
          <w:rFonts w:ascii="Arial" w:hAnsi="Arial" w:cs="Arial"/>
          <w:sz w:val="48"/>
        </w:rPr>
        <w:t>DE CHIHUAHUA II</w:t>
      </w:r>
    </w:p>
    <w:p w:rsidR="004F080C" w:rsidRPr="004F080C" w:rsidRDefault="004F080C" w:rsidP="004F080C">
      <w:pPr>
        <w:pStyle w:val="Ttulo4"/>
        <w:ind w:left="0"/>
        <w:jc w:val="center"/>
        <w:rPr>
          <w:rFonts w:ascii="Arial" w:hAnsi="Arial" w:cs="Arial"/>
          <w:sz w:val="48"/>
        </w:rPr>
      </w:pPr>
    </w:p>
    <w:p w:rsidR="004F080C" w:rsidRPr="004F080C" w:rsidRDefault="004F080C" w:rsidP="004F080C">
      <w:pPr>
        <w:pStyle w:val="Ttulo4"/>
        <w:ind w:left="0"/>
        <w:jc w:val="center"/>
        <w:rPr>
          <w:rFonts w:ascii="Arial" w:hAnsi="Arial" w:cs="Arial"/>
          <w:sz w:val="48"/>
        </w:rPr>
      </w:pPr>
    </w:p>
    <w:p w:rsidR="004F080C" w:rsidRDefault="004F080C" w:rsidP="004F080C">
      <w:pPr>
        <w:jc w:val="center"/>
        <w:rPr>
          <w:rFonts w:ascii="Arial" w:hAnsi="Arial" w:cs="Arial"/>
          <w:sz w:val="44"/>
        </w:rPr>
      </w:pPr>
      <w:r w:rsidRPr="004F080C">
        <w:rPr>
          <w:rFonts w:ascii="Arial" w:hAnsi="Arial" w:cs="Arial"/>
          <w:sz w:val="44"/>
        </w:rPr>
        <w:t xml:space="preserve">Ingeniería en Sistemas Computacionales </w:t>
      </w:r>
    </w:p>
    <w:p w:rsidR="004F080C" w:rsidRDefault="004F080C" w:rsidP="004F080C">
      <w:pPr>
        <w:jc w:val="center"/>
        <w:rPr>
          <w:rFonts w:ascii="Arial" w:hAnsi="Arial" w:cs="Arial"/>
          <w:sz w:val="44"/>
        </w:rPr>
      </w:pPr>
    </w:p>
    <w:p w:rsidR="004F080C" w:rsidRDefault="004F080C" w:rsidP="004F080C">
      <w:pPr>
        <w:jc w:val="center"/>
        <w:rPr>
          <w:rFonts w:ascii="Arial" w:hAnsi="Arial" w:cs="Arial"/>
          <w:sz w:val="44"/>
        </w:rPr>
      </w:pPr>
    </w:p>
    <w:p w:rsidR="004F080C" w:rsidRPr="004F080C" w:rsidRDefault="004F080C" w:rsidP="004F080C">
      <w:pPr>
        <w:pStyle w:val="Ttulo4"/>
        <w:ind w:left="0"/>
        <w:jc w:val="center"/>
        <w:rPr>
          <w:rFonts w:ascii="Arial" w:hAnsi="Arial" w:cs="Arial"/>
          <w:sz w:val="36"/>
          <w:szCs w:val="36"/>
        </w:rPr>
      </w:pPr>
      <w:r w:rsidRPr="004F080C">
        <w:rPr>
          <w:rFonts w:ascii="Arial" w:hAnsi="Arial" w:cs="Arial"/>
          <w:sz w:val="36"/>
          <w:szCs w:val="36"/>
        </w:rPr>
        <w:t>Aplicaciones web para dispositivos móviles</w:t>
      </w:r>
    </w:p>
    <w:p w:rsidR="004F080C" w:rsidRPr="004F080C" w:rsidRDefault="004F080C" w:rsidP="004F080C">
      <w:pPr>
        <w:pStyle w:val="Ttulo5"/>
        <w:tabs>
          <w:tab w:val="left" w:pos="2895"/>
        </w:tabs>
        <w:jc w:val="center"/>
        <w:rPr>
          <w:rFonts w:ascii="Arial" w:hAnsi="Arial" w:cs="Arial"/>
          <w:sz w:val="32"/>
          <w:szCs w:val="32"/>
        </w:rPr>
      </w:pPr>
      <w:r w:rsidRPr="004F080C">
        <w:rPr>
          <w:rFonts w:ascii="Arial" w:hAnsi="Arial" w:cs="Arial"/>
          <w:sz w:val="32"/>
          <w:szCs w:val="32"/>
        </w:rPr>
        <w:t>Agosto 2014 - Junio 2015</w:t>
      </w:r>
    </w:p>
    <w:p w:rsidR="004F080C" w:rsidRPr="004F080C" w:rsidRDefault="004F080C" w:rsidP="004F080C">
      <w:pPr>
        <w:pStyle w:val="Ttulo4"/>
        <w:ind w:left="0"/>
        <w:jc w:val="center"/>
        <w:rPr>
          <w:rFonts w:ascii="Arial" w:hAnsi="Arial" w:cs="Arial"/>
          <w:sz w:val="48"/>
        </w:rPr>
      </w:pPr>
    </w:p>
    <w:p w:rsidR="004F080C" w:rsidRPr="004F080C" w:rsidRDefault="004F080C" w:rsidP="004F080C">
      <w:pPr>
        <w:pStyle w:val="Ttulo4"/>
        <w:ind w:left="0"/>
        <w:jc w:val="center"/>
        <w:rPr>
          <w:rFonts w:ascii="Arial" w:hAnsi="Arial" w:cs="Arial"/>
          <w:sz w:val="48"/>
        </w:rPr>
      </w:pPr>
      <w:r w:rsidRPr="004F080C">
        <w:rPr>
          <w:rFonts w:ascii="Arial" w:hAnsi="Arial" w:cs="Arial"/>
          <w:noProof/>
          <w:sz w:val="48"/>
          <w:lang w:eastAsia="es-MX"/>
        </w:rPr>
        <w:drawing>
          <wp:inline distT="0" distB="0" distL="0" distR="0" wp14:anchorId="622C74AF" wp14:editId="5E853A42">
            <wp:extent cx="1143000" cy="1238250"/>
            <wp:effectExtent l="19050" t="0" r="0" b="0"/>
            <wp:docPr id="1" name="Imagen 1" descr="LOGOT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EC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80C" w:rsidRPr="004F080C" w:rsidRDefault="004F080C" w:rsidP="004F080C">
      <w:pPr>
        <w:pStyle w:val="Ttulo4"/>
        <w:ind w:left="0"/>
        <w:jc w:val="center"/>
        <w:rPr>
          <w:rFonts w:ascii="Arial" w:hAnsi="Arial" w:cs="Arial"/>
          <w:sz w:val="48"/>
        </w:rPr>
      </w:pPr>
    </w:p>
    <w:p w:rsidR="004F080C" w:rsidRDefault="004F080C" w:rsidP="004F080C">
      <w:pPr>
        <w:jc w:val="center"/>
        <w:rPr>
          <w:rFonts w:ascii="Arial" w:hAnsi="Arial" w:cs="Arial"/>
          <w:sz w:val="30"/>
        </w:rPr>
      </w:pPr>
      <w:r w:rsidRPr="004F080C">
        <w:rPr>
          <w:rFonts w:ascii="Arial" w:hAnsi="Arial" w:cs="Arial"/>
          <w:sz w:val="30"/>
        </w:rPr>
        <w:t>“</w:t>
      </w:r>
      <w:r w:rsidR="00784FA1">
        <w:rPr>
          <w:rFonts w:ascii="Arial" w:hAnsi="Arial" w:cs="Arial"/>
          <w:sz w:val="30"/>
        </w:rPr>
        <w:t>AVANCE PROYECTO FINAL</w:t>
      </w:r>
      <w:r w:rsidRPr="004F080C">
        <w:rPr>
          <w:rFonts w:ascii="Arial" w:hAnsi="Arial" w:cs="Arial"/>
          <w:sz w:val="30"/>
        </w:rPr>
        <w:t>”</w:t>
      </w:r>
    </w:p>
    <w:p w:rsidR="004F080C" w:rsidRDefault="004F080C" w:rsidP="004F080C">
      <w:pPr>
        <w:jc w:val="center"/>
        <w:rPr>
          <w:rFonts w:ascii="Arial" w:hAnsi="Arial" w:cs="Arial"/>
          <w:sz w:val="30"/>
        </w:rPr>
      </w:pPr>
    </w:p>
    <w:p w:rsidR="004F080C" w:rsidRDefault="004F080C" w:rsidP="004F080C">
      <w:pPr>
        <w:spacing w:before="120" w:line="360" w:lineRule="auto"/>
        <w:jc w:val="center"/>
        <w:rPr>
          <w:rFonts w:ascii="Arial" w:hAnsi="Arial" w:cs="Arial"/>
          <w:sz w:val="24"/>
          <w:szCs w:val="24"/>
        </w:rPr>
      </w:pPr>
      <w:r w:rsidRPr="004F080C">
        <w:rPr>
          <w:rFonts w:ascii="Arial" w:hAnsi="Arial" w:cs="Arial"/>
          <w:sz w:val="24"/>
          <w:szCs w:val="24"/>
        </w:rPr>
        <w:t>PRESENTA:</w:t>
      </w:r>
    </w:p>
    <w:p w:rsidR="004F080C" w:rsidRDefault="004F080C" w:rsidP="004F080C">
      <w:pPr>
        <w:spacing w:before="120" w:line="360" w:lineRule="auto"/>
        <w:jc w:val="center"/>
        <w:rPr>
          <w:rFonts w:ascii="Arial" w:hAnsi="Arial" w:cs="Arial"/>
          <w:sz w:val="24"/>
          <w:szCs w:val="24"/>
        </w:rPr>
      </w:pPr>
    </w:p>
    <w:p w:rsidR="004F080C" w:rsidRDefault="004F080C" w:rsidP="004F080C">
      <w:pPr>
        <w:spacing w:before="120" w:line="360" w:lineRule="auto"/>
        <w:jc w:val="center"/>
        <w:rPr>
          <w:rFonts w:ascii="Arial" w:hAnsi="Arial" w:cs="Arial"/>
          <w:bCs/>
          <w:sz w:val="32"/>
          <w:szCs w:val="30"/>
        </w:rPr>
      </w:pPr>
      <w:r>
        <w:rPr>
          <w:rFonts w:ascii="Arial" w:hAnsi="Arial" w:cs="Arial"/>
          <w:bCs/>
          <w:sz w:val="32"/>
          <w:szCs w:val="30"/>
        </w:rPr>
        <w:t xml:space="preserve">JARED QUEZADA </w:t>
      </w:r>
    </w:p>
    <w:p w:rsidR="00784FA1" w:rsidRDefault="00784FA1" w:rsidP="004F080C">
      <w:pPr>
        <w:spacing w:before="120" w:line="360" w:lineRule="auto"/>
        <w:jc w:val="center"/>
        <w:rPr>
          <w:rFonts w:ascii="Arial" w:hAnsi="Arial" w:cs="Arial"/>
          <w:bCs/>
          <w:sz w:val="32"/>
          <w:szCs w:val="30"/>
        </w:rPr>
      </w:pPr>
      <w:r>
        <w:rPr>
          <w:rFonts w:ascii="Arial" w:hAnsi="Arial" w:cs="Arial"/>
          <w:bCs/>
          <w:sz w:val="32"/>
          <w:szCs w:val="30"/>
        </w:rPr>
        <w:t>PERLA HOLGUIN</w:t>
      </w:r>
    </w:p>
    <w:p w:rsidR="00784FA1" w:rsidRDefault="00664E4D" w:rsidP="004F080C">
      <w:pPr>
        <w:spacing w:before="120" w:line="360" w:lineRule="auto"/>
        <w:jc w:val="center"/>
        <w:rPr>
          <w:rFonts w:ascii="Arial" w:hAnsi="Arial" w:cs="Arial"/>
          <w:bCs/>
          <w:sz w:val="32"/>
          <w:szCs w:val="30"/>
        </w:rPr>
      </w:pPr>
      <w:r>
        <w:rPr>
          <w:rFonts w:ascii="Arial" w:hAnsi="Arial" w:cs="Arial"/>
          <w:bCs/>
          <w:sz w:val="32"/>
          <w:szCs w:val="30"/>
        </w:rPr>
        <w:t>ALEJANDRO SAPIÉ</w:t>
      </w:r>
      <w:bookmarkStart w:id="0" w:name="_GoBack"/>
      <w:bookmarkEnd w:id="0"/>
      <w:r w:rsidR="00784FA1">
        <w:rPr>
          <w:rFonts w:ascii="Arial" w:hAnsi="Arial" w:cs="Arial"/>
          <w:bCs/>
          <w:sz w:val="32"/>
          <w:szCs w:val="30"/>
        </w:rPr>
        <w:t>N</w:t>
      </w:r>
    </w:p>
    <w:p w:rsidR="004F080C" w:rsidRDefault="004F080C" w:rsidP="004F080C">
      <w:pPr>
        <w:spacing w:before="120" w:line="360" w:lineRule="auto"/>
        <w:jc w:val="center"/>
        <w:rPr>
          <w:rFonts w:ascii="Arial" w:hAnsi="Arial" w:cs="Arial"/>
          <w:bCs/>
          <w:sz w:val="32"/>
          <w:szCs w:val="30"/>
        </w:rPr>
      </w:pPr>
    </w:p>
    <w:p w:rsidR="004F080C" w:rsidRDefault="004F080C" w:rsidP="004F080C">
      <w:pPr>
        <w:pStyle w:val="Ttulo7"/>
        <w:tabs>
          <w:tab w:val="left" w:pos="3390"/>
        </w:tabs>
        <w:jc w:val="center"/>
        <w:rPr>
          <w:rFonts w:ascii="Arial" w:hAnsi="Arial" w:cs="Arial"/>
        </w:rPr>
      </w:pPr>
    </w:p>
    <w:p w:rsidR="004F080C" w:rsidRDefault="004F080C" w:rsidP="004F080C"/>
    <w:p w:rsidR="000A3956" w:rsidRDefault="004F080C" w:rsidP="004F080C">
      <w:pPr>
        <w:pStyle w:val="Ttulo7"/>
        <w:tabs>
          <w:tab w:val="left" w:pos="3390"/>
        </w:tabs>
        <w:jc w:val="center"/>
        <w:rPr>
          <w:rFonts w:ascii="Arial" w:hAnsi="Arial" w:cs="Arial"/>
        </w:rPr>
      </w:pPr>
      <w:r w:rsidRPr="004F080C">
        <w:rPr>
          <w:rFonts w:ascii="Arial" w:hAnsi="Arial" w:cs="Arial"/>
        </w:rPr>
        <w:t xml:space="preserve">Chihuahua, </w:t>
      </w:r>
      <w:proofErr w:type="spellStart"/>
      <w:r w:rsidRPr="004F080C">
        <w:rPr>
          <w:rFonts w:ascii="Arial" w:hAnsi="Arial" w:cs="Arial"/>
        </w:rPr>
        <w:t>Chih</w:t>
      </w:r>
      <w:proofErr w:type="spellEnd"/>
      <w:r w:rsidRPr="004F080C">
        <w:rPr>
          <w:rFonts w:ascii="Arial" w:hAnsi="Arial" w:cs="Arial"/>
        </w:rPr>
        <w:t xml:space="preserve">., a </w:t>
      </w:r>
      <w:r w:rsidR="00784FA1">
        <w:rPr>
          <w:rFonts w:ascii="Arial" w:hAnsi="Arial" w:cs="Arial"/>
        </w:rPr>
        <w:t xml:space="preserve">09 </w:t>
      </w:r>
      <w:r w:rsidRPr="004F080C">
        <w:rPr>
          <w:rFonts w:ascii="Arial" w:hAnsi="Arial" w:cs="Arial"/>
        </w:rPr>
        <w:t xml:space="preserve">de </w:t>
      </w:r>
      <w:r w:rsidR="00784FA1">
        <w:rPr>
          <w:rFonts w:ascii="Arial" w:hAnsi="Arial" w:cs="Arial"/>
        </w:rPr>
        <w:t xml:space="preserve">Marzo </w:t>
      </w:r>
      <w:r w:rsidRPr="004F080C">
        <w:rPr>
          <w:rFonts w:ascii="Arial" w:hAnsi="Arial" w:cs="Arial"/>
        </w:rPr>
        <w:t>de 2015</w:t>
      </w:r>
    </w:p>
    <w:p w:rsidR="00784FA1" w:rsidRDefault="00784FA1" w:rsidP="00784FA1"/>
    <w:p w:rsidR="00784FA1" w:rsidRPr="00784FA1" w:rsidRDefault="00784FA1" w:rsidP="00784FA1">
      <w:pPr>
        <w:pStyle w:val="Ttulo2"/>
        <w:rPr>
          <w:rFonts w:ascii="Arial" w:hAnsi="Arial" w:cs="Arial"/>
          <w:sz w:val="28"/>
          <w:szCs w:val="24"/>
        </w:rPr>
      </w:pPr>
      <w:r w:rsidRPr="00784FA1">
        <w:rPr>
          <w:rFonts w:ascii="Arial" w:hAnsi="Arial" w:cs="Arial"/>
          <w:sz w:val="28"/>
          <w:szCs w:val="24"/>
        </w:rPr>
        <w:t>INTRODUCCION</w:t>
      </w:r>
    </w:p>
    <w:p w:rsidR="00784FA1" w:rsidRDefault="00784FA1" w:rsidP="00784FA1"/>
    <w:p w:rsidR="00784FA1" w:rsidRDefault="00784FA1" w:rsidP="00784FA1">
      <w:pPr>
        <w:rPr>
          <w:rFonts w:ascii="Arial" w:hAnsi="Arial" w:cs="Arial"/>
          <w:sz w:val="24"/>
          <w:szCs w:val="24"/>
        </w:rPr>
      </w:pPr>
    </w:p>
    <w:p w:rsidR="00784FA1" w:rsidRDefault="00784FA1" w:rsidP="00784FA1">
      <w:pPr>
        <w:rPr>
          <w:rFonts w:ascii="Arial" w:hAnsi="Arial" w:cs="Arial"/>
          <w:sz w:val="24"/>
          <w:szCs w:val="24"/>
        </w:rPr>
      </w:pPr>
    </w:p>
    <w:p w:rsidR="00784FA1" w:rsidRPr="00784FA1" w:rsidRDefault="00784FA1" w:rsidP="00784FA1">
      <w:pPr>
        <w:jc w:val="both"/>
        <w:rPr>
          <w:rFonts w:ascii="Arial" w:hAnsi="Arial" w:cs="Arial"/>
          <w:sz w:val="28"/>
          <w:szCs w:val="24"/>
        </w:rPr>
      </w:pPr>
      <w:r w:rsidRPr="00784FA1">
        <w:rPr>
          <w:rFonts w:ascii="Arial" w:hAnsi="Arial" w:cs="Arial"/>
          <w:sz w:val="28"/>
          <w:szCs w:val="24"/>
        </w:rPr>
        <w:t>Este proyecto será realizado con el fin de crear una página sobre un restaurant donde incita a los visitantes a que acudan al establecimiento, esto se logrará mediante la presentación de platillos y bebidas en fotografías y videos. Por medio de las herramientas vistas en clase se realizarán una serie de pestañas a las cuales se podrá acceder a través de los menús.</w:t>
      </w:r>
    </w:p>
    <w:p w:rsidR="00784FA1" w:rsidRPr="00784FA1" w:rsidRDefault="00784FA1" w:rsidP="00784FA1">
      <w:pPr>
        <w:jc w:val="both"/>
        <w:rPr>
          <w:rFonts w:ascii="Arial" w:hAnsi="Arial" w:cs="Arial"/>
          <w:sz w:val="28"/>
          <w:szCs w:val="24"/>
        </w:rPr>
      </w:pPr>
    </w:p>
    <w:p w:rsidR="00784FA1" w:rsidRPr="00784FA1" w:rsidRDefault="00784FA1" w:rsidP="00784FA1">
      <w:pPr>
        <w:jc w:val="both"/>
        <w:rPr>
          <w:rFonts w:ascii="Arial" w:hAnsi="Arial" w:cs="Arial"/>
          <w:sz w:val="28"/>
          <w:szCs w:val="24"/>
        </w:rPr>
      </w:pPr>
      <w:r w:rsidRPr="00784FA1">
        <w:rPr>
          <w:rFonts w:ascii="Arial" w:hAnsi="Arial" w:cs="Arial"/>
          <w:sz w:val="28"/>
          <w:szCs w:val="24"/>
        </w:rPr>
        <w:t xml:space="preserve">Otra de las funcionalidades que se busca implementar es la reservación de lugares a través de la misma página web. Implementando una base de datos con el respectivo formulario de registro. </w:t>
      </w:r>
    </w:p>
    <w:p w:rsidR="00784FA1" w:rsidRPr="00784FA1" w:rsidRDefault="00784FA1" w:rsidP="00784FA1">
      <w:pPr>
        <w:jc w:val="both"/>
        <w:rPr>
          <w:rFonts w:ascii="Arial" w:hAnsi="Arial" w:cs="Arial"/>
          <w:sz w:val="28"/>
          <w:szCs w:val="24"/>
        </w:rPr>
      </w:pPr>
    </w:p>
    <w:p w:rsidR="00784FA1" w:rsidRPr="00784FA1" w:rsidRDefault="00784FA1" w:rsidP="00784FA1">
      <w:pPr>
        <w:jc w:val="both"/>
        <w:rPr>
          <w:rFonts w:ascii="Arial" w:hAnsi="Arial" w:cs="Arial"/>
          <w:sz w:val="28"/>
          <w:szCs w:val="24"/>
        </w:rPr>
      </w:pPr>
      <w:r w:rsidRPr="00784FA1">
        <w:rPr>
          <w:rFonts w:ascii="Arial" w:hAnsi="Arial" w:cs="Arial"/>
          <w:sz w:val="28"/>
          <w:szCs w:val="24"/>
        </w:rPr>
        <w:t>A través de la combinación de HTML5, Css3 y Java Script, se asignará un diseño llamativo y funcional para la facilidad de comprensión del usuario y/o cliente.</w:t>
      </w:r>
    </w:p>
    <w:p w:rsidR="00784FA1" w:rsidRPr="00784FA1" w:rsidRDefault="00784FA1" w:rsidP="00784FA1">
      <w:pPr>
        <w:rPr>
          <w:rFonts w:ascii="Arial" w:hAnsi="Arial" w:cs="Arial"/>
          <w:sz w:val="24"/>
          <w:szCs w:val="24"/>
        </w:rPr>
      </w:pPr>
    </w:p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784FA1" w:rsidP="00784FA1"/>
    <w:p w:rsidR="00784FA1" w:rsidRDefault="00BA647B" w:rsidP="00BA647B">
      <w:pPr>
        <w:pStyle w:val="Ttulo2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RESEÑA</w:t>
      </w:r>
    </w:p>
    <w:p w:rsidR="00BA647B" w:rsidRDefault="00BA647B" w:rsidP="00BA647B"/>
    <w:p w:rsidR="00BA647B" w:rsidRDefault="00BA647B" w:rsidP="00091B32">
      <w:pPr>
        <w:jc w:val="both"/>
      </w:pPr>
    </w:p>
    <w:p w:rsidR="00BA647B" w:rsidRDefault="00BA647B" w:rsidP="00091B32">
      <w:pPr>
        <w:jc w:val="both"/>
        <w:rPr>
          <w:sz w:val="28"/>
        </w:rPr>
      </w:pPr>
      <w:r>
        <w:rPr>
          <w:sz w:val="28"/>
        </w:rPr>
        <w:t xml:space="preserve">Utilizando la estructura básica de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 xml:space="preserve"> en la parte posterior implementaremos un icono de nuestra página.</w:t>
      </w:r>
    </w:p>
    <w:p w:rsidR="00BA647B" w:rsidRDefault="00BA647B" w:rsidP="00091B32">
      <w:pPr>
        <w:jc w:val="both"/>
        <w:rPr>
          <w:sz w:val="28"/>
        </w:rPr>
      </w:pPr>
    </w:p>
    <w:p w:rsidR="00BA647B" w:rsidRDefault="00BA647B" w:rsidP="00091B32">
      <w:pPr>
        <w:jc w:val="both"/>
        <w:rPr>
          <w:sz w:val="28"/>
        </w:rPr>
      </w:pPr>
      <w:r>
        <w:rPr>
          <w:sz w:val="28"/>
        </w:rPr>
        <w:t>Por medio de las etiquetas &lt;</w:t>
      </w:r>
      <w:proofErr w:type="spellStart"/>
      <w:r>
        <w:rPr>
          <w:sz w:val="28"/>
        </w:rPr>
        <w:t>nav</w:t>
      </w:r>
      <w:proofErr w:type="spellEnd"/>
      <w:r>
        <w:rPr>
          <w:sz w:val="28"/>
        </w:rPr>
        <w:t>&gt; en combinación con listas &lt;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&gt; se aplicará un menú donde se podrá acceder a las distintas pestañas de nuestro proyecto, para lograr una mejor presentación de nuestro menú hicimos uso de las clases mediante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e incluimos un acceso a una nueva página con presentación diferente.</w:t>
      </w:r>
    </w:p>
    <w:p w:rsidR="00BA647B" w:rsidRDefault="00BA647B" w:rsidP="00091B32">
      <w:pPr>
        <w:jc w:val="both"/>
        <w:rPr>
          <w:sz w:val="28"/>
        </w:rPr>
      </w:pPr>
    </w:p>
    <w:p w:rsidR="00091B32" w:rsidRDefault="00091B32" w:rsidP="00091B32">
      <w:pPr>
        <w:jc w:val="both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0C874AFC" wp14:editId="62077909">
            <wp:extent cx="6901411" cy="504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9838" cy="50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7B" w:rsidRDefault="00BA647B" w:rsidP="00091B32">
      <w:pPr>
        <w:jc w:val="both"/>
      </w:pPr>
    </w:p>
    <w:p w:rsidR="00091B32" w:rsidRDefault="00091B32" w:rsidP="00091B32">
      <w:pPr>
        <w:jc w:val="both"/>
      </w:pPr>
    </w:p>
    <w:p w:rsidR="00091B32" w:rsidRDefault="00091B32" w:rsidP="00091B32">
      <w:pPr>
        <w:jc w:val="both"/>
        <w:rPr>
          <w:sz w:val="28"/>
        </w:rPr>
      </w:pPr>
      <w:r w:rsidRPr="00091B32">
        <w:rPr>
          <w:sz w:val="28"/>
        </w:rPr>
        <w:t>En la parte inferior del menú, utilizando Java Script, haremos uso de un visor de imágenes</w:t>
      </w:r>
      <w:r>
        <w:rPr>
          <w:sz w:val="28"/>
        </w:rPr>
        <w:t xml:space="preserve"> mediante el cual se podrán observar los platillos recientemente agregados, así como un acceso rápido a uno de nuestros menús, el libro de cocina donde se podrán explicar algunas de las recetas que se presentan en el visor.</w:t>
      </w:r>
    </w:p>
    <w:p w:rsidR="00D20DB2" w:rsidRDefault="00D20DB2" w:rsidP="00091B32">
      <w:pPr>
        <w:jc w:val="both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10BEA8A3" wp14:editId="11225A43">
            <wp:extent cx="6858000" cy="33731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B2" w:rsidRDefault="00D20DB2" w:rsidP="00091B32">
      <w:pPr>
        <w:jc w:val="both"/>
        <w:rPr>
          <w:sz w:val="28"/>
        </w:rPr>
      </w:pPr>
    </w:p>
    <w:p w:rsidR="00D20DB2" w:rsidRDefault="00D20DB2" w:rsidP="00091B32">
      <w:pPr>
        <w:jc w:val="both"/>
        <w:rPr>
          <w:sz w:val="28"/>
        </w:rPr>
      </w:pPr>
    </w:p>
    <w:p w:rsidR="00D20DB2" w:rsidRDefault="00D20DB2" w:rsidP="00091B32">
      <w:pPr>
        <w:jc w:val="both"/>
        <w:rPr>
          <w:sz w:val="28"/>
        </w:rPr>
      </w:pPr>
    </w:p>
    <w:p w:rsidR="00D20DB2" w:rsidRDefault="00D20DB2" w:rsidP="00091B32">
      <w:pPr>
        <w:jc w:val="both"/>
        <w:rPr>
          <w:sz w:val="28"/>
        </w:rPr>
      </w:pPr>
    </w:p>
    <w:p w:rsidR="00D20DB2" w:rsidRDefault="00D20DB2" w:rsidP="00091B32">
      <w:pPr>
        <w:jc w:val="both"/>
        <w:rPr>
          <w:sz w:val="28"/>
        </w:rPr>
      </w:pPr>
    </w:p>
    <w:p w:rsidR="00D20DB2" w:rsidRDefault="00D20DB2" w:rsidP="00091B32">
      <w:pPr>
        <w:jc w:val="both"/>
        <w:rPr>
          <w:sz w:val="28"/>
        </w:rPr>
      </w:pPr>
    </w:p>
    <w:p w:rsidR="00D20DB2" w:rsidRDefault="00D20DB2" w:rsidP="00091B32">
      <w:pPr>
        <w:jc w:val="both"/>
        <w:rPr>
          <w:sz w:val="28"/>
        </w:rPr>
      </w:pPr>
    </w:p>
    <w:p w:rsidR="00D20DB2" w:rsidRDefault="00D20DB2" w:rsidP="00091B32">
      <w:pPr>
        <w:jc w:val="both"/>
        <w:rPr>
          <w:sz w:val="28"/>
        </w:rPr>
      </w:pPr>
    </w:p>
    <w:p w:rsidR="00D20DB2" w:rsidRDefault="00D20DB2" w:rsidP="00091B32">
      <w:pPr>
        <w:jc w:val="both"/>
        <w:rPr>
          <w:sz w:val="28"/>
        </w:rPr>
      </w:pPr>
    </w:p>
    <w:p w:rsidR="00D20DB2" w:rsidRDefault="00D20DB2" w:rsidP="00091B32">
      <w:pPr>
        <w:jc w:val="both"/>
        <w:rPr>
          <w:sz w:val="28"/>
        </w:rPr>
      </w:pPr>
      <w:r>
        <w:rPr>
          <w:sz w:val="28"/>
        </w:rPr>
        <w:lastRenderedPageBreak/>
        <w:t xml:space="preserve">En la parte inferior del visor de imágenes </w:t>
      </w:r>
      <w:r w:rsidR="00425093">
        <w:rPr>
          <w:sz w:val="28"/>
        </w:rPr>
        <w:t>pusimos</w:t>
      </w:r>
      <w:r>
        <w:rPr>
          <w:sz w:val="28"/>
        </w:rPr>
        <w:t xml:space="preserve"> una pequeña reseña de temas importantes del restaurante, con un vínculo para seguir leyendo llevando a otra página con todos los datos importantes de la reseña.</w:t>
      </w:r>
    </w:p>
    <w:p w:rsidR="00425093" w:rsidRDefault="00425093" w:rsidP="00091B32">
      <w:pPr>
        <w:jc w:val="both"/>
        <w:rPr>
          <w:sz w:val="28"/>
        </w:rPr>
      </w:pPr>
      <w:r>
        <w:rPr>
          <w:sz w:val="28"/>
        </w:rPr>
        <w:t xml:space="preserve">Le asignamos una sección con un  id=”contenido” para identificar que es parte del contenido de la </w:t>
      </w:r>
      <w:r w:rsidR="00B232A5">
        <w:rPr>
          <w:sz w:val="28"/>
        </w:rPr>
        <w:t>página</w:t>
      </w:r>
      <w:r>
        <w:rPr>
          <w:sz w:val="28"/>
        </w:rPr>
        <w:t xml:space="preserve"> web. </w:t>
      </w:r>
    </w:p>
    <w:p w:rsidR="00425093" w:rsidRDefault="00425093" w:rsidP="00091B32">
      <w:pPr>
        <w:jc w:val="both"/>
        <w:rPr>
          <w:sz w:val="28"/>
        </w:rPr>
      </w:pPr>
      <w:r>
        <w:rPr>
          <w:sz w:val="28"/>
        </w:rPr>
        <w:t xml:space="preserve">Para hacer la pequeña reseña de temas importantes hicimos unas divisiones y con código </w:t>
      </w:r>
      <w:r w:rsidR="00B232A5">
        <w:rPr>
          <w:sz w:val="28"/>
        </w:rPr>
        <w:t>.</w:t>
      </w:r>
      <w:proofErr w:type="spellStart"/>
      <w:r w:rsidR="00B232A5">
        <w:rPr>
          <w:sz w:val="28"/>
        </w:rPr>
        <w:t>css</w:t>
      </w:r>
      <w:proofErr w:type="spellEnd"/>
      <w:r w:rsidR="00B232A5">
        <w:rPr>
          <w:sz w:val="28"/>
        </w:rPr>
        <w:t xml:space="preserve"> especificamos el estilo de cada uno.</w:t>
      </w:r>
    </w:p>
    <w:p w:rsidR="00425093" w:rsidRDefault="00425093" w:rsidP="00091B32">
      <w:pPr>
        <w:jc w:val="both"/>
        <w:rPr>
          <w:sz w:val="28"/>
        </w:rPr>
      </w:pPr>
      <w:r>
        <w:rPr>
          <w:sz w:val="28"/>
        </w:rPr>
        <w:t xml:space="preserve">Creamos una clase llamada bloque 1 para especificar cuantos bloques serán en la </w:t>
      </w:r>
      <w:r w:rsidR="00B232A5">
        <w:rPr>
          <w:sz w:val="28"/>
        </w:rPr>
        <w:t>página</w:t>
      </w:r>
      <w:r>
        <w:rPr>
          <w:sz w:val="28"/>
        </w:rPr>
        <w:t>, en este caso la res</w:t>
      </w:r>
      <w:r w:rsidR="00B232A5">
        <w:rPr>
          <w:sz w:val="28"/>
        </w:rPr>
        <w:t xml:space="preserve">eña cuenta con el primer bloque, creamos una clase en la cual otorgamos un borde derecho que fue asignado en el </w:t>
      </w:r>
      <w:proofErr w:type="spellStart"/>
      <w:r w:rsidR="00B232A5">
        <w:rPr>
          <w:sz w:val="28"/>
        </w:rPr>
        <w:t>css</w:t>
      </w:r>
      <w:proofErr w:type="spellEnd"/>
      <w:r w:rsidR="00B232A5">
        <w:rPr>
          <w:sz w:val="28"/>
        </w:rPr>
        <w:t xml:space="preserve"> con sus valores correspondientes, y creamos una clase llamada texto-1 &lt;div </w:t>
      </w:r>
      <w:proofErr w:type="spellStart"/>
      <w:r w:rsidR="00B232A5">
        <w:rPr>
          <w:sz w:val="28"/>
        </w:rPr>
        <w:t>class</w:t>
      </w:r>
      <w:proofErr w:type="spellEnd"/>
      <w:r w:rsidR="00B232A5">
        <w:rPr>
          <w:sz w:val="28"/>
        </w:rPr>
        <w:t>=”texto-1&gt;  para cada uno de las pequeñas reseñas.</w:t>
      </w:r>
    </w:p>
    <w:p w:rsidR="00B232A5" w:rsidRDefault="00B232A5" w:rsidP="00091B32">
      <w:pPr>
        <w:jc w:val="both"/>
        <w:rPr>
          <w:sz w:val="28"/>
        </w:rPr>
      </w:pPr>
      <w:r>
        <w:rPr>
          <w:sz w:val="28"/>
        </w:rPr>
        <w:t>Y asignamos un borde para cada una de las secciones.</w:t>
      </w:r>
    </w:p>
    <w:p w:rsidR="00D20DB2" w:rsidRDefault="00D20DB2" w:rsidP="00091B32">
      <w:pPr>
        <w:jc w:val="both"/>
        <w:rPr>
          <w:sz w:val="28"/>
        </w:rPr>
      </w:pPr>
    </w:p>
    <w:p w:rsidR="00D20DB2" w:rsidRDefault="00D20DB2" w:rsidP="00091B32">
      <w:pPr>
        <w:jc w:val="both"/>
        <w:rPr>
          <w:sz w:val="28"/>
        </w:rPr>
      </w:pPr>
    </w:p>
    <w:p w:rsidR="00D20DB2" w:rsidRDefault="00D20DB2" w:rsidP="00091B32">
      <w:pPr>
        <w:jc w:val="both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1F6965F7" wp14:editId="32A4C53F">
            <wp:extent cx="6858000" cy="2731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32" w:rsidRDefault="00091B32" w:rsidP="00091B32">
      <w:pPr>
        <w:jc w:val="both"/>
        <w:rPr>
          <w:sz w:val="28"/>
        </w:rPr>
      </w:pPr>
    </w:p>
    <w:p w:rsidR="00091B32" w:rsidRDefault="00BA4EB0" w:rsidP="00091B32">
      <w:pPr>
        <w:jc w:val="both"/>
        <w:rPr>
          <w:sz w:val="28"/>
        </w:rPr>
      </w:pPr>
      <w:r>
        <w:rPr>
          <w:sz w:val="28"/>
        </w:rPr>
        <w:t xml:space="preserve">En la parte final de nuestro </w:t>
      </w:r>
      <w:proofErr w:type="spellStart"/>
      <w:r>
        <w:rPr>
          <w:sz w:val="28"/>
        </w:rPr>
        <w:t>index</w:t>
      </w:r>
      <w:proofErr w:type="spellEnd"/>
      <w:r>
        <w:rPr>
          <w:sz w:val="28"/>
        </w:rPr>
        <w:t xml:space="preserve"> se colocará el inicio de algunos de nuestros platillos incluyendo fotografías de menor tamaño por medio de las etiquetas &lt;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>&gt; utilizando el recurso “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”, que a su vez estarán ordenadas dentro de una etiqueta &lt;div&gt; para mejor manejo de la información con la respectiva clase de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, estas partes ya mencionadas incluyendo el menú de Java Script serán colocadas dentro de un &lt;</w:t>
      </w:r>
      <w:proofErr w:type="spellStart"/>
      <w:r>
        <w:rPr>
          <w:sz w:val="28"/>
        </w:rPr>
        <w:t>section</w:t>
      </w:r>
      <w:proofErr w:type="spellEnd"/>
      <w:r>
        <w:rPr>
          <w:sz w:val="28"/>
        </w:rPr>
        <w:t>&gt; que nos permitirá observar en el centro de la pantalla el contenido de la página, dejando los &lt;</w:t>
      </w:r>
      <w:proofErr w:type="spellStart"/>
      <w:r>
        <w:rPr>
          <w:sz w:val="28"/>
        </w:rPr>
        <w:t>aside</w:t>
      </w:r>
      <w:proofErr w:type="spellEnd"/>
      <w:r>
        <w:rPr>
          <w:sz w:val="28"/>
        </w:rPr>
        <w:t>&gt; de ambos lados libres para su mejor presentación.</w:t>
      </w:r>
    </w:p>
    <w:p w:rsidR="00BA4EB0" w:rsidRDefault="00BA4EB0" w:rsidP="00D20DB2">
      <w:pPr>
        <w:jc w:val="center"/>
        <w:rPr>
          <w:sz w:val="28"/>
        </w:rPr>
      </w:pPr>
    </w:p>
    <w:p w:rsidR="00BA4EB0" w:rsidRDefault="00BA4EB0" w:rsidP="00091B32">
      <w:pPr>
        <w:jc w:val="both"/>
        <w:rPr>
          <w:sz w:val="28"/>
        </w:rPr>
      </w:pPr>
      <w:r>
        <w:rPr>
          <w:sz w:val="28"/>
        </w:rPr>
        <w:t>En el caso del &lt;</w:t>
      </w:r>
      <w:proofErr w:type="spellStart"/>
      <w:r>
        <w:rPr>
          <w:sz w:val="28"/>
        </w:rPr>
        <w:t>footer</w:t>
      </w:r>
      <w:proofErr w:type="spellEnd"/>
      <w:r>
        <w:rPr>
          <w:sz w:val="28"/>
        </w:rPr>
        <w:t>&gt; incluimos información sobre el nombre del restaurant, así como los nombres de los creadores de la página.</w:t>
      </w:r>
    </w:p>
    <w:p w:rsidR="00B232A5" w:rsidRDefault="00B232A5" w:rsidP="00091B32">
      <w:pPr>
        <w:jc w:val="both"/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171C4FDE" wp14:editId="5F39E3AB">
            <wp:extent cx="6858000" cy="9944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B9" w:rsidRDefault="00545BB9" w:rsidP="00091B32">
      <w:pPr>
        <w:jc w:val="both"/>
        <w:rPr>
          <w:sz w:val="28"/>
        </w:rPr>
      </w:pPr>
    </w:p>
    <w:p w:rsidR="00545BB9" w:rsidRDefault="00545BB9" w:rsidP="00545BB9">
      <w:pPr>
        <w:jc w:val="center"/>
        <w:rPr>
          <w:sz w:val="28"/>
        </w:rPr>
      </w:pPr>
    </w:p>
    <w:p w:rsidR="00545BB9" w:rsidRDefault="00545BB9" w:rsidP="00545BB9">
      <w:pPr>
        <w:jc w:val="center"/>
        <w:rPr>
          <w:sz w:val="28"/>
        </w:rPr>
      </w:pPr>
    </w:p>
    <w:p w:rsidR="00545BB9" w:rsidRDefault="00545BB9" w:rsidP="00545BB9">
      <w:pPr>
        <w:jc w:val="center"/>
        <w:rPr>
          <w:sz w:val="28"/>
        </w:rPr>
      </w:pPr>
    </w:p>
    <w:p w:rsidR="00545BB9" w:rsidRDefault="00545BB9" w:rsidP="00545BB9">
      <w:pPr>
        <w:jc w:val="both"/>
        <w:rPr>
          <w:sz w:val="28"/>
        </w:rPr>
      </w:pPr>
      <w:r>
        <w:rPr>
          <w:sz w:val="28"/>
        </w:rPr>
        <w:t xml:space="preserve">Por el caso de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, en la estructura del </w:t>
      </w:r>
      <w:proofErr w:type="spellStart"/>
      <w:r>
        <w:rPr>
          <w:sz w:val="28"/>
        </w:rPr>
        <w:t>body</w:t>
      </w:r>
      <w:proofErr w:type="spellEnd"/>
      <w:r>
        <w:rPr>
          <w:sz w:val="28"/>
        </w:rPr>
        <w:t xml:space="preserve"> se aplicaron propiedades generales como el </w:t>
      </w:r>
      <w:proofErr w:type="spellStart"/>
      <w:r>
        <w:rPr>
          <w:sz w:val="28"/>
        </w:rPr>
        <w:t>width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padding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marggin</w:t>
      </w:r>
      <w:proofErr w:type="spellEnd"/>
      <w:r>
        <w:rPr>
          <w:sz w:val="28"/>
        </w:rPr>
        <w:t>, con valores en porcentaje.</w:t>
      </w:r>
    </w:p>
    <w:p w:rsidR="00545BB9" w:rsidRDefault="00545BB9" w:rsidP="00545BB9">
      <w:pPr>
        <w:jc w:val="both"/>
        <w:rPr>
          <w:sz w:val="28"/>
        </w:rPr>
      </w:pPr>
    </w:p>
    <w:p w:rsidR="003F4754" w:rsidRDefault="00545BB9" w:rsidP="00545BB9">
      <w:pPr>
        <w:jc w:val="both"/>
        <w:rPr>
          <w:sz w:val="28"/>
        </w:rPr>
      </w:pPr>
      <w:r>
        <w:rPr>
          <w:sz w:val="28"/>
        </w:rPr>
        <w:t xml:space="preserve">También se especifica el tamaño de la letra para el </w:t>
      </w:r>
      <w:proofErr w:type="spellStart"/>
      <w:r>
        <w:rPr>
          <w:sz w:val="28"/>
        </w:rPr>
        <w:t>body</w:t>
      </w:r>
      <w:proofErr w:type="spellEnd"/>
      <w:r>
        <w:rPr>
          <w:sz w:val="28"/>
        </w:rPr>
        <w:t xml:space="preserve"> y el color, así como la implementación de una imagen de color gris en el fondo, con la </w:t>
      </w:r>
      <w:r w:rsidR="003F4754">
        <w:rPr>
          <w:sz w:val="28"/>
        </w:rPr>
        <w:t>alineación en el centro</w:t>
      </w:r>
      <w:r>
        <w:rPr>
          <w:sz w:val="28"/>
        </w:rPr>
        <w:t>.</w:t>
      </w:r>
    </w:p>
    <w:p w:rsidR="003F4754" w:rsidRDefault="003F4754" w:rsidP="00545BB9">
      <w:pPr>
        <w:jc w:val="both"/>
        <w:rPr>
          <w:sz w:val="28"/>
        </w:rPr>
      </w:pPr>
    </w:p>
    <w:p w:rsidR="003F4754" w:rsidRDefault="003F4754" w:rsidP="00545BB9">
      <w:pPr>
        <w:jc w:val="both"/>
        <w:rPr>
          <w:sz w:val="28"/>
        </w:rPr>
      </w:pPr>
      <w:r>
        <w:rPr>
          <w:sz w:val="28"/>
        </w:rPr>
        <w:t>A las etiquetas de &lt;h1, h2, h3, h4&gt; se les asignaron características distintas en cuanto al tamaño de letra, color y tipo, por ejemplo para el &lt;h2&gt;:</w:t>
      </w:r>
    </w:p>
    <w:p w:rsidR="003F4754" w:rsidRDefault="003F4754" w:rsidP="003F4754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Tamaño de letra es de 40px</w:t>
      </w:r>
    </w:p>
    <w:p w:rsidR="003F4754" w:rsidRDefault="003F4754" w:rsidP="003F4754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Con un tipo de letra Italic</w:t>
      </w:r>
    </w:p>
    <w:p w:rsidR="003F4754" w:rsidRDefault="003F4754" w:rsidP="003F4754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Color gris </w:t>
      </w:r>
    </w:p>
    <w:p w:rsidR="003F4754" w:rsidRDefault="003F4754" w:rsidP="003F4754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Con sombra en una tonalidad más clara.</w:t>
      </w:r>
    </w:p>
    <w:p w:rsidR="003F4754" w:rsidRDefault="003F4754" w:rsidP="003F4754">
      <w:pPr>
        <w:jc w:val="both"/>
        <w:rPr>
          <w:sz w:val="28"/>
        </w:rPr>
      </w:pPr>
      <w:r>
        <w:rPr>
          <w:sz w:val="28"/>
        </w:rPr>
        <w:t>A su vez se crearon distintas clases con variantes en los tamaños de los bordes y el estilo.</w:t>
      </w:r>
    </w:p>
    <w:p w:rsidR="003F4754" w:rsidRDefault="003F4754" w:rsidP="003F4754">
      <w:pPr>
        <w:jc w:val="both"/>
        <w:rPr>
          <w:sz w:val="28"/>
        </w:rPr>
      </w:pPr>
    </w:p>
    <w:p w:rsidR="003F4754" w:rsidRDefault="003F4754" w:rsidP="003F4754">
      <w:pPr>
        <w:jc w:val="both"/>
        <w:rPr>
          <w:sz w:val="28"/>
        </w:rPr>
      </w:pPr>
      <w:r>
        <w:rPr>
          <w:sz w:val="28"/>
        </w:rPr>
        <w:t xml:space="preserve">Para el caso del </w:t>
      </w:r>
      <w:proofErr w:type="spellStart"/>
      <w:r>
        <w:rPr>
          <w:sz w:val="28"/>
        </w:rPr>
        <w:t>header</w:t>
      </w:r>
      <w:proofErr w:type="spellEnd"/>
      <w:r>
        <w:rPr>
          <w:sz w:val="28"/>
        </w:rPr>
        <w:t>, se le asignó una posición relativa con un margen de 0px automático, y una separación de la parte superior de 27px.</w:t>
      </w:r>
    </w:p>
    <w:p w:rsidR="003F4754" w:rsidRDefault="003F4754" w:rsidP="003F4754">
      <w:pPr>
        <w:jc w:val="both"/>
        <w:rPr>
          <w:sz w:val="28"/>
        </w:rPr>
      </w:pPr>
    </w:p>
    <w:p w:rsidR="003F4754" w:rsidRDefault="003F4754" w:rsidP="003F4754">
      <w:pPr>
        <w:jc w:val="both"/>
        <w:rPr>
          <w:sz w:val="28"/>
        </w:rPr>
      </w:pPr>
      <w:r>
        <w:rPr>
          <w:sz w:val="28"/>
        </w:rPr>
        <w:t xml:space="preserve">Con las etiquetas </w:t>
      </w:r>
      <w:proofErr w:type="spellStart"/>
      <w:r>
        <w:rPr>
          <w:sz w:val="28"/>
        </w:rPr>
        <w:t>nav</w:t>
      </w:r>
      <w:proofErr w:type="spellEnd"/>
      <w:r>
        <w:rPr>
          <w:sz w:val="28"/>
        </w:rPr>
        <w:t>, se asignó un margen de la parte superior con valor de 8px, incluyendo un borde solido de 1px, que nos ayudará a darle una mejor presentación a nuestro siguiente componente que es el del menú que se creó por medio de &lt;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>&gt;, en esta etiqueta se implementaron clases a las cuales se les asignaron atributos diferentes, por ejemplo:</w:t>
      </w:r>
    </w:p>
    <w:p w:rsidR="003F4754" w:rsidRDefault="003F4754" w:rsidP="003F4754">
      <w:pPr>
        <w:jc w:val="both"/>
        <w:rPr>
          <w:sz w:val="28"/>
        </w:rPr>
      </w:pPr>
    </w:p>
    <w:p w:rsidR="003F4754" w:rsidRDefault="003F4754" w:rsidP="003F4754">
      <w:pPr>
        <w:jc w:val="both"/>
        <w:rPr>
          <w:sz w:val="28"/>
        </w:rPr>
      </w:pPr>
      <w:r>
        <w:rPr>
          <w:sz w:val="28"/>
        </w:rPr>
        <w:t>La clase .</w:t>
      </w:r>
      <w:proofErr w:type="spellStart"/>
      <w:r>
        <w:rPr>
          <w:sz w:val="28"/>
        </w:rPr>
        <w:t>menu</w:t>
      </w:r>
      <w:proofErr w:type="spellEnd"/>
      <w:r>
        <w:rPr>
          <w:sz w:val="28"/>
        </w:rPr>
        <w:t xml:space="preserve"> especifica el acomodo de los componentes, como lo es en bloques en línea.</w:t>
      </w:r>
    </w:p>
    <w:p w:rsidR="003F4754" w:rsidRDefault="003F4754" w:rsidP="003F4754">
      <w:pPr>
        <w:jc w:val="both"/>
        <w:rPr>
          <w:sz w:val="28"/>
        </w:rPr>
      </w:pPr>
      <w:r>
        <w:rPr>
          <w:sz w:val="28"/>
        </w:rPr>
        <w:t>Por otra parte la clase .</w:t>
      </w:r>
      <w:proofErr w:type="spellStart"/>
      <w:r>
        <w:rPr>
          <w:sz w:val="28"/>
        </w:rPr>
        <w:t>menu</w:t>
      </w:r>
      <w:proofErr w:type="spellEnd"/>
      <w:r>
        <w:rPr>
          <w:sz w:val="28"/>
        </w:rPr>
        <w:t xml:space="preserve"> li {} pinta el borde solido izquierdo con 1px. Y acomoda los componentes en línea, también asigna el tamaño de la fuente, su color, el fondo, la alineación del texto, </w:t>
      </w:r>
    </w:p>
    <w:p w:rsidR="003F4754" w:rsidRPr="003F4754" w:rsidRDefault="003F4754" w:rsidP="003F4754">
      <w:pPr>
        <w:jc w:val="both"/>
        <w:rPr>
          <w:sz w:val="28"/>
        </w:rPr>
      </w:pPr>
    </w:p>
    <w:sectPr w:rsidR="003F4754" w:rsidRPr="003F4754" w:rsidSect="004F080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03D8"/>
    <w:multiLevelType w:val="hybridMultilevel"/>
    <w:tmpl w:val="36048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A1"/>
    <w:rsid w:val="00091B32"/>
    <w:rsid w:val="000A3956"/>
    <w:rsid w:val="001867A7"/>
    <w:rsid w:val="003F4754"/>
    <w:rsid w:val="00425093"/>
    <w:rsid w:val="004F080C"/>
    <w:rsid w:val="00545BB9"/>
    <w:rsid w:val="00664E4D"/>
    <w:rsid w:val="00784FA1"/>
    <w:rsid w:val="00B11158"/>
    <w:rsid w:val="00B232A5"/>
    <w:rsid w:val="00BA4EB0"/>
    <w:rsid w:val="00BA647B"/>
    <w:rsid w:val="00D20DB2"/>
    <w:rsid w:val="00D473E0"/>
    <w:rsid w:val="00DC74C5"/>
    <w:rsid w:val="00D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3E8BD-899E-42F7-B235-8740EF77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4F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4F080C"/>
    <w:pPr>
      <w:keepNext/>
      <w:ind w:left="1069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F080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qFormat/>
    <w:rsid w:val="004F080C"/>
    <w:pPr>
      <w:spacing w:before="240" w:after="60"/>
      <w:outlineLvl w:val="6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4F080C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4F080C"/>
    <w:rPr>
      <w:rFonts w:ascii="Times New Roman" w:eastAsia="Times New Roman" w:hAnsi="Times New Roman" w:cs="Times New Roman"/>
      <w:b/>
      <w:bCs/>
      <w:i/>
      <w:iCs/>
      <w:sz w:val="26"/>
      <w:szCs w:val="26"/>
      <w:lang w:eastAsia="es-ES"/>
    </w:rPr>
  </w:style>
  <w:style w:type="character" w:customStyle="1" w:styleId="Ttulo7Car">
    <w:name w:val="Título 7 Car"/>
    <w:basedOn w:val="Fuentedeprrafopredeter"/>
    <w:link w:val="Ttulo7"/>
    <w:rsid w:val="004F080C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84F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3F4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ezada\Documents\Plantillas%20personalizadas%20de%20Office\INSTITUTO%20TECNOL&#211;GICO%20DE%20CHIHUAHUA%20I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INSTITUTO TECNOLÓGICO DE CHIHUAHUA II.dotx</Template>
  <TotalTime>9</TotalTime>
  <Pages>1</Pages>
  <Words>742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Quezada</dc:creator>
  <cp:keywords/>
  <dc:description/>
  <cp:lastModifiedBy>Alejandro Sapien</cp:lastModifiedBy>
  <cp:revision>4</cp:revision>
  <dcterms:created xsi:type="dcterms:W3CDTF">2015-03-10T04:09:00Z</dcterms:created>
  <dcterms:modified xsi:type="dcterms:W3CDTF">2015-03-10T04:21:00Z</dcterms:modified>
</cp:coreProperties>
</file>